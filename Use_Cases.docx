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42F" w:rsidRPr="008274BC" w:rsidRDefault="008274BC">
      <w:pPr>
        <w:rPr>
          <w:sz w:val="28"/>
        </w:rPr>
      </w:pPr>
      <w:r w:rsidRPr="008274BC">
        <w:rPr>
          <w:sz w:val="28"/>
        </w:rPr>
        <w:t>Use Cases</w:t>
      </w:r>
    </w:p>
    <w:p w:rsidR="008274BC" w:rsidRDefault="008274BC">
      <w:bookmarkStart w:id="0" w:name="_GoBack"/>
      <w:bookmarkEnd w:id="0"/>
    </w:p>
    <w:p w:rsidR="008274BC" w:rsidRDefault="008274BC">
      <w:r>
        <w:t>Build Mode</w:t>
      </w:r>
    </w:p>
    <w:p w:rsidR="008274BC" w:rsidRDefault="008274BC" w:rsidP="008274BC">
      <w:pPr>
        <w:pStyle w:val="ListParagraph"/>
        <w:numPr>
          <w:ilvl w:val="0"/>
          <w:numId w:val="1"/>
        </w:numPr>
      </w:pPr>
      <w:r>
        <w:t>Add Gizmo</w:t>
      </w:r>
    </w:p>
    <w:p w:rsidR="008274BC" w:rsidRDefault="008274BC" w:rsidP="008274BC">
      <w:pPr>
        <w:pStyle w:val="ListParagraph"/>
        <w:numPr>
          <w:ilvl w:val="0"/>
          <w:numId w:val="1"/>
        </w:numPr>
      </w:pPr>
      <w:r>
        <w:t>Move Gizmo</w:t>
      </w:r>
    </w:p>
    <w:p w:rsidR="008274BC" w:rsidRDefault="008274BC" w:rsidP="008274BC">
      <w:pPr>
        <w:pStyle w:val="ListParagraph"/>
        <w:numPr>
          <w:ilvl w:val="0"/>
          <w:numId w:val="1"/>
        </w:numPr>
      </w:pPr>
      <w:r>
        <w:t>Remove Gizmo</w:t>
      </w:r>
    </w:p>
    <w:p w:rsidR="008274BC" w:rsidRDefault="008274BC" w:rsidP="008274BC">
      <w:pPr>
        <w:pStyle w:val="ListParagraph"/>
        <w:numPr>
          <w:ilvl w:val="0"/>
          <w:numId w:val="1"/>
        </w:numPr>
      </w:pPr>
      <w:r>
        <w:t>Rotate Gizmo</w:t>
      </w:r>
    </w:p>
    <w:p w:rsidR="008274BC" w:rsidRDefault="008274BC" w:rsidP="008274BC">
      <w:pPr>
        <w:pStyle w:val="ListParagraph"/>
        <w:numPr>
          <w:ilvl w:val="0"/>
          <w:numId w:val="1"/>
        </w:numPr>
      </w:pPr>
      <w:r>
        <w:t>Add Trigger</w:t>
      </w:r>
    </w:p>
    <w:p w:rsidR="008274BC" w:rsidRDefault="008274BC" w:rsidP="008274BC">
      <w:pPr>
        <w:pStyle w:val="ListParagraph"/>
        <w:numPr>
          <w:ilvl w:val="0"/>
          <w:numId w:val="1"/>
        </w:numPr>
      </w:pPr>
      <w:r>
        <w:t>Add Key Trigger</w:t>
      </w:r>
    </w:p>
    <w:p w:rsidR="008274BC" w:rsidRDefault="008274BC" w:rsidP="008274BC">
      <w:pPr>
        <w:pStyle w:val="ListParagraph"/>
        <w:numPr>
          <w:ilvl w:val="0"/>
          <w:numId w:val="1"/>
        </w:numPr>
      </w:pPr>
      <w:r>
        <w:t>Add Ball</w:t>
      </w:r>
    </w:p>
    <w:p w:rsidR="008274BC" w:rsidRDefault="008274BC" w:rsidP="008274BC">
      <w:pPr>
        <w:pStyle w:val="ListParagraph"/>
        <w:numPr>
          <w:ilvl w:val="0"/>
          <w:numId w:val="1"/>
        </w:numPr>
      </w:pPr>
      <w:r>
        <w:t>Save Layout</w:t>
      </w:r>
    </w:p>
    <w:p w:rsidR="008274BC" w:rsidRDefault="008274BC" w:rsidP="008274BC">
      <w:pPr>
        <w:pStyle w:val="ListParagraph"/>
        <w:numPr>
          <w:ilvl w:val="0"/>
          <w:numId w:val="1"/>
        </w:numPr>
      </w:pPr>
      <w:r>
        <w:t>Load Layout</w:t>
      </w:r>
    </w:p>
    <w:p w:rsidR="008274BC" w:rsidRDefault="008274BC" w:rsidP="008274BC">
      <w:pPr>
        <w:pStyle w:val="ListParagraph"/>
        <w:numPr>
          <w:ilvl w:val="0"/>
          <w:numId w:val="1"/>
        </w:numPr>
      </w:pPr>
      <w:r>
        <w:t>Switch to Run Mode</w:t>
      </w:r>
    </w:p>
    <w:p w:rsidR="008274BC" w:rsidRDefault="008274BC" w:rsidP="008274BC">
      <w:pPr>
        <w:pStyle w:val="ListParagraph"/>
        <w:numPr>
          <w:ilvl w:val="0"/>
          <w:numId w:val="1"/>
        </w:numPr>
      </w:pPr>
      <w:r>
        <w:t>Quit</w:t>
      </w:r>
    </w:p>
    <w:p w:rsidR="008274BC" w:rsidRDefault="008274BC" w:rsidP="008274BC"/>
    <w:p w:rsidR="008274BC" w:rsidRDefault="008274BC" w:rsidP="008274BC">
      <w:r>
        <w:t>Run Mode</w:t>
      </w:r>
    </w:p>
    <w:p w:rsidR="008274BC" w:rsidRDefault="008274BC" w:rsidP="008274BC">
      <w:pPr>
        <w:pStyle w:val="ListParagraph"/>
        <w:numPr>
          <w:ilvl w:val="0"/>
          <w:numId w:val="2"/>
        </w:numPr>
      </w:pPr>
      <w:r>
        <w:t>Press Key Trigger</w:t>
      </w:r>
    </w:p>
    <w:p w:rsidR="008274BC" w:rsidRDefault="008274BC" w:rsidP="008274BC">
      <w:pPr>
        <w:pStyle w:val="ListParagraph"/>
        <w:numPr>
          <w:ilvl w:val="0"/>
          <w:numId w:val="2"/>
        </w:numPr>
      </w:pPr>
      <w:r>
        <w:t>Switch to Build Mode</w:t>
      </w:r>
    </w:p>
    <w:p w:rsidR="008274BC" w:rsidRDefault="008274BC" w:rsidP="008274BC">
      <w:pPr>
        <w:pStyle w:val="ListParagraph"/>
        <w:numPr>
          <w:ilvl w:val="0"/>
          <w:numId w:val="2"/>
        </w:numPr>
      </w:pPr>
      <w:r>
        <w:t>Quit</w:t>
      </w:r>
    </w:p>
    <w:sectPr w:rsidR="00827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F7DC2"/>
    <w:multiLevelType w:val="hybridMultilevel"/>
    <w:tmpl w:val="B7327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A706E"/>
    <w:multiLevelType w:val="hybridMultilevel"/>
    <w:tmpl w:val="EFF41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BC"/>
    <w:rsid w:val="003C42D4"/>
    <w:rsid w:val="008274BC"/>
    <w:rsid w:val="00E5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E3C7"/>
  <w15:chartTrackingRefBased/>
  <w15:docId w15:val="{368A8E63-E181-4095-9481-4121A38C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7975117F.dotm</Template>
  <TotalTime>12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2019-01-23T13:09:00Z</dcterms:created>
  <dcterms:modified xsi:type="dcterms:W3CDTF">2019-01-23T13:21:00Z</dcterms:modified>
</cp:coreProperties>
</file>