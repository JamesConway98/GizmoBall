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3DA3D" w14:textId="77777777" w:rsidR="005A1A34" w:rsidRDefault="006D1495" w:rsidP="006D1495">
      <w:pPr>
        <w:pStyle w:val="Title"/>
        <w:jc w:val="center"/>
      </w:pPr>
      <w:proofErr w:type="spellStart"/>
      <w:r>
        <w:t>GizmoBall</w:t>
      </w:r>
      <w:proofErr w:type="spellEnd"/>
      <w:r>
        <w:t xml:space="preserve"> Junit Testing</w:t>
      </w:r>
    </w:p>
    <w:p w14:paraId="1ED82EE1" w14:textId="77777777" w:rsidR="006D1495" w:rsidRDefault="006D1495" w:rsidP="006D1495"/>
    <w:p w14:paraId="668B239C" w14:textId="77777777" w:rsidR="006D1495" w:rsidRDefault="006D1495" w:rsidP="006D1495">
      <w:pPr>
        <w:pStyle w:val="Heading1"/>
      </w:pPr>
      <w:r>
        <w:t>Overview</w:t>
      </w:r>
    </w:p>
    <w:p w14:paraId="02E20885" w14:textId="29D9CEC8" w:rsidR="006D1495" w:rsidRPr="009020C7" w:rsidRDefault="006D1495" w:rsidP="006D1495">
      <w:pPr>
        <w:rPr>
          <w:sz w:val="24"/>
        </w:rPr>
      </w:pPr>
      <w:r w:rsidRPr="009020C7">
        <w:rPr>
          <w:sz w:val="24"/>
        </w:rPr>
        <w:t xml:space="preserve">Our group will test the project using Junit 5. We plan to have a test for each class and have 100% coverage. To keep the code tidy we will be using external test classes instead of inline </w:t>
      </w:r>
      <w:proofErr w:type="gramStart"/>
      <w:r w:rsidRPr="009020C7">
        <w:rPr>
          <w:sz w:val="24"/>
        </w:rPr>
        <w:t>testing, and</w:t>
      </w:r>
      <w:proofErr w:type="gramEnd"/>
      <w:r w:rsidRPr="009020C7">
        <w:rPr>
          <w:sz w:val="24"/>
        </w:rPr>
        <w:t xml:space="preserve"> append each class with</w:t>
      </w:r>
      <w:r w:rsidR="00E635E7" w:rsidRPr="009020C7">
        <w:rPr>
          <w:sz w:val="24"/>
        </w:rPr>
        <w:t xml:space="preserve"> the “test” prefix</w:t>
      </w:r>
      <w:r w:rsidRPr="009020C7">
        <w:rPr>
          <w:sz w:val="24"/>
        </w:rPr>
        <w:t xml:space="preserve"> </w:t>
      </w:r>
      <w:r w:rsidR="00E635E7" w:rsidRPr="009020C7">
        <w:rPr>
          <w:sz w:val="24"/>
        </w:rPr>
        <w:t>EG (</w:t>
      </w:r>
      <w:proofErr w:type="spellStart"/>
      <w:r w:rsidR="00E635E7" w:rsidRPr="009020C7">
        <w:rPr>
          <w:sz w:val="24"/>
        </w:rPr>
        <w:t>testModel</w:t>
      </w:r>
      <w:proofErr w:type="spellEnd"/>
      <w:r w:rsidRPr="009020C7">
        <w:rPr>
          <w:sz w:val="24"/>
        </w:rPr>
        <w:t>).</w:t>
      </w:r>
      <w:r w:rsidR="009020C7" w:rsidRPr="009020C7">
        <w:rPr>
          <w:sz w:val="24"/>
        </w:rPr>
        <w:t xml:space="preserve"> We will add tests before coding to ensure</w:t>
      </w:r>
      <w:bookmarkStart w:id="0" w:name="_GoBack"/>
      <w:bookmarkEnd w:id="0"/>
      <w:r w:rsidR="009020C7" w:rsidRPr="009020C7">
        <w:rPr>
          <w:sz w:val="24"/>
        </w:rPr>
        <w:t xml:space="preserve"> </w:t>
      </w:r>
      <w:proofErr w:type="gramStart"/>
      <w:r w:rsidR="009020C7" w:rsidRPr="009020C7">
        <w:rPr>
          <w:sz w:val="24"/>
        </w:rPr>
        <w:t>the majority of</w:t>
      </w:r>
      <w:proofErr w:type="gramEnd"/>
      <w:r w:rsidR="009020C7" w:rsidRPr="009020C7">
        <w:rPr>
          <w:sz w:val="24"/>
        </w:rPr>
        <w:t xml:space="preserve"> bugs are found in the program as soon as possible.</w:t>
      </w:r>
    </w:p>
    <w:p w14:paraId="346D788F" w14:textId="77777777" w:rsidR="006D1495" w:rsidRDefault="006D1495" w:rsidP="006D1495"/>
    <w:p w14:paraId="66B6E02A" w14:textId="77777777" w:rsidR="006D1495" w:rsidRDefault="006D1495" w:rsidP="006D1495">
      <w:pPr>
        <w:pStyle w:val="Heading1"/>
      </w:pPr>
      <w:r>
        <w:t>Junit Tests</w:t>
      </w:r>
    </w:p>
    <w:p w14:paraId="10C2906A" w14:textId="77777777" w:rsidR="006D1495" w:rsidRPr="009020C7" w:rsidRDefault="006D1495" w:rsidP="006D1495">
      <w:pPr>
        <w:rPr>
          <w:sz w:val="24"/>
        </w:rPr>
      </w:pPr>
      <w:r w:rsidRPr="009020C7">
        <w:rPr>
          <w:sz w:val="24"/>
        </w:rPr>
        <w:t>We will use Junit tests in accordance with our validation testing strategy, possibly adding extra tests for complete coverage. We will test for normal, extreme and exceptional as well as invalid inputs.</w:t>
      </w:r>
    </w:p>
    <w:p w14:paraId="132AEE3B" w14:textId="77777777" w:rsidR="006A63D6" w:rsidRPr="009020C7" w:rsidRDefault="006A63D6" w:rsidP="006D1495">
      <w:pPr>
        <w:rPr>
          <w:sz w:val="24"/>
        </w:rPr>
      </w:pPr>
      <w:r w:rsidRPr="009020C7">
        <w:rPr>
          <w:sz w:val="24"/>
        </w:rPr>
        <w:t>We will run these tests on a specific testing board so that our results are consistent</w:t>
      </w:r>
      <w:r w:rsidR="00E635E7" w:rsidRPr="009020C7">
        <w:rPr>
          <w:sz w:val="24"/>
        </w:rPr>
        <w:t>. We will use at least on assertion on each class as well as @Before to initialise test data.</w:t>
      </w:r>
    </w:p>
    <w:p w14:paraId="7101F7FD" w14:textId="77777777" w:rsidR="006D1495" w:rsidRPr="009020C7" w:rsidRDefault="006D1495" w:rsidP="006D1495">
      <w:pPr>
        <w:rPr>
          <w:sz w:val="24"/>
        </w:rPr>
      </w:pPr>
    </w:p>
    <w:p w14:paraId="7393ABB4" w14:textId="77777777" w:rsidR="006D1495" w:rsidRDefault="006D1495" w:rsidP="006D1495">
      <w:pPr>
        <w:pStyle w:val="Heading1"/>
      </w:pPr>
      <w:r>
        <w:t>Testing as a group</w:t>
      </w:r>
    </w:p>
    <w:p w14:paraId="032F0FE8" w14:textId="77777777" w:rsidR="006D1495" w:rsidRPr="009020C7" w:rsidRDefault="006D1495" w:rsidP="006D1495">
      <w:pPr>
        <w:rPr>
          <w:sz w:val="24"/>
        </w:rPr>
      </w:pPr>
      <w:r w:rsidRPr="009020C7">
        <w:rPr>
          <w:sz w:val="24"/>
        </w:rPr>
        <w:t>We plan to create our test classes in line with the classes we are implementing, so that we can successfully test each part of our classes while they are developed. We will ensure the validation testing strategy is used and we will also regularly check each other’s tests and amend where appropriate</w:t>
      </w:r>
      <w:r w:rsidR="006A63D6" w:rsidRPr="009020C7">
        <w:rPr>
          <w:sz w:val="24"/>
        </w:rPr>
        <w:t xml:space="preserve">. </w:t>
      </w:r>
    </w:p>
    <w:p w14:paraId="3F81DFF8" w14:textId="77777777" w:rsidR="006D1495" w:rsidRPr="006D1495" w:rsidRDefault="006D1495" w:rsidP="006D1495"/>
    <w:sectPr w:rsidR="006D1495" w:rsidRPr="006D14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495"/>
    <w:rsid w:val="001B53EC"/>
    <w:rsid w:val="006A63D6"/>
    <w:rsid w:val="006D1495"/>
    <w:rsid w:val="009020C7"/>
    <w:rsid w:val="00CB2AB4"/>
    <w:rsid w:val="00E635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99FF2"/>
  <w15:chartTrackingRefBased/>
  <w15:docId w15:val="{9C0ED0F2-3C42-4E89-A525-C47E160FB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4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14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49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D1495"/>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6D14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49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194</Words>
  <Characters>926</Characters>
  <Application>Microsoft Office Word</Application>
  <DocSecurity>0</DocSecurity>
  <Lines>28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James Conway</cp:lastModifiedBy>
  <cp:revision>2</cp:revision>
  <dcterms:created xsi:type="dcterms:W3CDTF">2019-02-14T15:06:00Z</dcterms:created>
  <dcterms:modified xsi:type="dcterms:W3CDTF">2019-02-20T11:26:00Z</dcterms:modified>
</cp:coreProperties>
</file>