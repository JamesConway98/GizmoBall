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1D8B6" w14:textId="3F0C0E5E" w:rsidR="003A4F84" w:rsidRDefault="00A177D9">
      <w:r>
        <w:t>CS308 Gizmo Plan</w:t>
      </w:r>
      <w:r w:rsidR="00D46CF8">
        <w:tab/>
      </w:r>
      <w:r w:rsidR="00D46CF8">
        <w:tab/>
      </w:r>
      <w:r w:rsidR="00847D15">
        <w:t xml:space="preserve"> Group</w:t>
      </w:r>
      <w:r w:rsidR="00D46CF8">
        <w:t xml:space="preserve"> Thursday </w:t>
      </w:r>
      <w:r w:rsidR="00847D15">
        <w:t>4</w:t>
      </w:r>
    </w:p>
    <w:p w14:paraId="060E0D8E" w14:textId="642AACB8" w:rsidR="00A177D9" w:rsidRDefault="00A177D9"/>
    <w:p w14:paraId="54CD77B0" w14:textId="77777777" w:rsidR="00A177D9" w:rsidRPr="00716F47" w:rsidRDefault="00A177D9" w:rsidP="00A177D9">
      <w:pPr>
        <w:pStyle w:val="Heading1"/>
      </w:pPr>
      <w:r>
        <w:t>This week</w:t>
      </w:r>
    </w:p>
    <w:p w14:paraId="6975815D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Dom</w:t>
      </w:r>
    </w:p>
    <w:p w14:paraId="47CD4398" w14:textId="5A546A75" w:rsidR="00EF4C1F" w:rsidRDefault="00C767AD" w:rsidP="00A177D9">
      <w:pPr>
        <w:pStyle w:val="ListParagraph"/>
        <w:numPr>
          <w:ilvl w:val="1"/>
          <w:numId w:val="1"/>
        </w:numPr>
      </w:pPr>
      <w:r>
        <w:t>Fixed bugs</w:t>
      </w:r>
    </w:p>
    <w:p w14:paraId="0D477C08" w14:textId="3E6D25EF" w:rsidR="00C767AD" w:rsidRDefault="00C767AD" w:rsidP="00A177D9">
      <w:pPr>
        <w:pStyle w:val="ListParagraph"/>
        <w:numPr>
          <w:ilvl w:val="1"/>
          <w:numId w:val="1"/>
        </w:numPr>
      </w:pPr>
      <w:r>
        <w:t>Implemented run mode and switching between run + build mode</w:t>
      </w:r>
    </w:p>
    <w:p w14:paraId="3BF2A5C0" w14:textId="7384EE28" w:rsidR="00A177D9" w:rsidRDefault="00A177D9" w:rsidP="00A177D9">
      <w:pPr>
        <w:pStyle w:val="ListParagraph"/>
        <w:numPr>
          <w:ilvl w:val="0"/>
          <w:numId w:val="1"/>
        </w:numPr>
      </w:pPr>
      <w:r>
        <w:t>James</w:t>
      </w:r>
    </w:p>
    <w:p w14:paraId="4DB164B3" w14:textId="6B34B3CC" w:rsidR="00C767AD" w:rsidRDefault="00C767AD" w:rsidP="00C767AD">
      <w:pPr>
        <w:pStyle w:val="ListParagraph"/>
        <w:numPr>
          <w:ilvl w:val="1"/>
          <w:numId w:val="1"/>
        </w:numPr>
      </w:pPr>
      <w:r>
        <w:t>Fixed bugs in build mode</w:t>
      </w:r>
    </w:p>
    <w:p w14:paraId="5FE28E4C" w14:textId="103A04D3" w:rsidR="00C767AD" w:rsidRDefault="00C767AD" w:rsidP="00C767AD">
      <w:pPr>
        <w:pStyle w:val="ListParagraph"/>
        <w:numPr>
          <w:ilvl w:val="1"/>
          <w:numId w:val="1"/>
        </w:numPr>
      </w:pPr>
      <w:r>
        <w:t>Implemented delete, gizmo replaces gizmo instead of placing on top of it</w:t>
      </w:r>
    </w:p>
    <w:p w14:paraId="2A391D85" w14:textId="1E88AFBD" w:rsidR="00A177D9" w:rsidRDefault="00A177D9" w:rsidP="00A177D9">
      <w:pPr>
        <w:pStyle w:val="ListParagraph"/>
        <w:numPr>
          <w:ilvl w:val="0"/>
          <w:numId w:val="1"/>
        </w:numPr>
      </w:pPr>
      <w:r>
        <w:t>Kevin</w:t>
      </w:r>
    </w:p>
    <w:p w14:paraId="7CCAA1AD" w14:textId="214C9DE2" w:rsidR="00C767AD" w:rsidRDefault="00C767AD" w:rsidP="00C767AD">
      <w:pPr>
        <w:pStyle w:val="ListParagraph"/>
        <w:numPr>
          <w:ilvl w:val="1"/>
          <w:numId w:val="1"/>
        </w:numPr>
      </w:pPr>
      <w:r>
        <w:t>Implemented flipper physics into model</w:t>
      </w:r>
    </w:p>
    <w:p w14:paraId="1351A957" w14:textId="67372B5D" w:rsidR="00C767AD" w:rsidRDefault="00C767AD" w:rsidP="00C767AD">
      <w:pPr>
        <w:pStyle w:val="ListParagraph"/>
        <w:numPr>
          <w:ilvl w:val="1"/>
          <w:numId w:val="1"/>
        </w:numPr>
      </w:pPr>
      <w:r>
        <w:t>Fixed bugs</w:t>
      </w:r>
    </w:p>
    <w:p w14:paraId="6723BF8A" w14:textId="0B838574" w:rsidR="00A177D9" w:rsidRDefault="00A177D9" w:rsidP="00A177D9">
      <w:pPr>
        <w:pStyle w:val="ListParagraph"/>
        <w:numPr>
          <w:ilvl w:val="0"/>
          <w:numId w:val="1"/>
        </w:numPr>
      </w:pPr>
      <w:r>
        <w:t>Nathan</w:t>
      </w:r>
    </w:p>
    <w:p w14:paraId="4FA3577B" w14:textId="2B6E1E8B" w:rsidR="00FF4EF4" w:rsidRDefault="00C767AD" w:rsidP="00FF4EF4">
      <w:pPr>
        <w:pStyle w:val="ListParagraph"/>
        <w:numPr>
          <w:ilvl w:val="1"/>
          <w:numId w:val="1"/>
        </w:numPr>
      </w:pPr>
      <w:r>
        <w:t>Made the GUI and implemented tabs and fixed some layout issues</w:t>
      </w:r>
    </w:p>
    <w:p w14:paraId="56520102" w14:textId="35DE8144" w:rsidR="00A177D9" w:rsidRDefault="00A177D9" w:rsidP="00A177D9">
      <w:pPr>
        <w:pStyle w:val="ListParagraph"/>
        <w:numPr>
          <w:ilvl w:val="0"/>
          <w:numId w:val="1"/>
        </w:numPr>
      </w:pPr>
      <w:r>
        <w:t>Jordan</w:t>
      </w:r>
    </w:p>
    <w:p w14:paraId="3411ECA3" w14:textId="6D0773EA" w:rsidR="00FF4EF4" w:rsidRDefault="00C767AD" w:rsidP="00FF4EF4">
      <w:pPr>
        <w:pStyle w:val="ListParagraph"/>
        <w:numPr>
          <w:ilvl w:val="1"/>
          <w:numId w:val="1"/>
        </w:numPr>
      </w:pPr>
      <w:r>
        <w:t>Worked on the save and load and GUI</w:t>
      </w:r>
    </w:p>
    <w:p w14:paraId="7408F3B2" w14:textId="77777777" w:rsidR="00A177D9" w:rsidRPr="00716F47" w:rsidRDefault="00A177D9" w:rsidP="00A177D9">
      <w:pPr>
        <w:pStyle w:val="Heading2"/>
      </w:pPr>
      <w:r>
        <w:t>Next week</w:t>
      </w:r>
    </w:p>
    <w:p w14:paraId="72B57D26" w14:textId="13232852" w:rsidR="00EF4C1F" w:rsidRDefault="00A177D9" w:rsidP="00EF4C1F">
      <w:pPr>
        <w:pStyle w:val="ListParagraph"/>
        <w:numPr>
          <w:ilvl w:val="0"/>
          <w:numId w:val="2"/>
        </w:numPr>
      </w:pPr>
      <w:r>
        <w:t>Dom</w:t>
      </w:r>
    </w:p>
    <w:p w14:paraId="46CE91C7" w14:textId="3E0FCDCF" w:rsidR="00EF4C1F" w:rsidRDefault="00FF4EF4" w:rsidP="00EF4C1F">
      <w:pPr>
        <w:pStyle w:val="ListParagraph"/>
        <w:numPr>
          <w:ilvl w:val="1"/>
          <w:numId w:val="2"/>
        </w:numPr>
      </w:pPr>
      <w:r>
        <w:t>Run Mode working fully</w:t>
      </w:r>
      <w:bookmarkStart w:id="0" w:name="_GoBack"/>
      <w:bookmarkEnd w:id="0"/>
    </w:p>
    <w:p w14:paraId="7F5750D7" w14:textId="2C3CAEAF" w:rsidR="00142C89" w:rsidRDefault="00142C89" w:rsidP="00EF4C1F">
      <w:pPr>
        <w:pStyle w:val="ListParagraph"/>
        <w:numPr>
          <w:ilvl w:val="1"/>
          <w:numId w:val="2"/>
        </w:numPr>
      </w:pPr>
      <w:r>
        <w:t>Add friction and gravity settings</w:t>
      </w:r>
    </w:p>
    <w:p w14:paraId="25E79A78" w14:textId="00EA27CC" w:rsidR="00A177D9" w:rsidRDefault="00A177D9" w:rsidP="00A177D9">
      <w:pPr>
        <w:pStyle w:val="ListParagraph"/>
        <w:numPr>
          <w:ilvl w:val="0"/>
          <w:numId w:val="2"/>
        </w:numPr>
      </w:pPr>
      <w:r>
        <w:t>James</w:t>
      </w:r>
    </w:p>
    <w:p w14:paraId="32057DA0" w14:textId="60CD440E" w:rsidR="00FF4EF4" w:rsidRDefault="00C767AD" w:rsidP="00FF4EF4">
      <w:pPr>
        <w:pStyle w:val="ListParagraph"/>
        <w:numPr>
          <w:ilvl w:val="1"/>
          <w:numId w:val="2"/>
        </w:numPr>
      </w:pPr>
      <w:r>
        <w:t>Extra features / help out with other things</w:t>
      </w:r>
    </w:p>
    <w:p w14:paraId="2B372481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Kevin</w:t>
      </w:r>
    </w:p>
    <w:p w14:paraId="3C889243" w14:textId="47BF2A5F" w:rsidR="00EF4C1F" w:rsidRDefault="00C767AD" w:rsidP="00EF4C1F">
      <w:pPr>
        <w:pStyle w:val="ListParagraph"/>
        <w:numPr>
          <w:ilvl w:val="1"/>
          <w:numId w:val="2"/>
        </w:numPr>
      </w:pPr>
      <w:r>
        <w:t>Help implement key triggers</w:t>
      </w:r>
    </w:p>
    <w:p w14:paraId="379AFDF7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Nathan</w:t>
      </w:r>
    </w:p>
    <w:p w14:paraId="500DD076" w14:textId="5CE908A1" w:rsidR="00A177D9" w:rsidRDefault="00C767AD" w:rsidP="00A177D9">
      <w:pPr>
        <w:pStyle w:val="ListParagraph"/>
        <w:numPr>
          <w:ilvl w:val="1"/>
          <w:numId w:val="2"/>
        </w:numPr>
      </w:pPr>
      <w:r>
        <w:t>Finish implementing buttons</w:t>
      </w:r>
    </w:p>
    <w:p w14:paraId="397BD913" w14:textId="74BC25F5" w:rsidR="00A177D9" w:rsidRDefault="00A177D9" w:rsidP="00C767AD">
      <w:pPr>
        <w:pStyle w:val="ListParagraph"/>
        <w:numPr>
          <w:ilvl w:val="0"/>
          <w:numId w:val="2"/>
        </w:numPr>
      </w:pPr>
      <w:r>
        <w:t>Jordan</w:t>
      </w:r>
    </w:p>
    <w:p w14:paraId="71091639" w14:textId="3196D4E7" w:rsidR="00C767AD" w:rsidRPr="00716F47" w:rsidRDefault="00C767AD" w:rsidP="00C767AD">
      <w:pPr>
        <w:pStyle w:val="ListParagraph"/>
        <w:numPr>
          <w:ilvl w:val="1"/>
          <w:numId w:val="2"/>
        </w:numPr>
      </w:pPr>
      <w:r>
        <w:t>Finish implementing save and load</w:t>
      </w:r>
    </w:p>
    <w:p w14:paraId="5430E828" w14:textId="77777777" w:rsidR="00A177D9" w:rsidRDefault="00A177D9"/>
    <w:sectPr w:rsidR="00A1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34A8"/>
    <w:multiLevelType w:val="hybridMultilevel"/>
    <w:tmpl w:val="8D580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56A7"/>
    <w:multiLevelType w:val="hybridMultilevel"/>
    <w:tmpl w:val="38CA3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D9"/>
    <w:rsid w:val="00142C89"/>
    <w:rsid w:val="005B3DD5"/>
    <w:rsid w:val="00677602"/>
    <w:rsid w:val="0077404E"/>
    <w:rsid w:val="00847D15"/>
    <w:rsid w:val="008D70C6"/>
    <w:rsid w:val="00A177D9"/>
    <w:rsid w:val="00C767AD"/>
    <w:rsid w:val="00CC7812"/>
    <w:rsid w:val="00D46CF8"/>
    <w:rsid w:val="00E7273A"/>
    <w:rsid w:val="00EF4C1F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B45"/>
  <w15:chartTrackingRefBased/>
  <w15:docId w15:val="{6EDD5C65-E6C7-49C0-9471-3F36F1CC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F8CFFB21.dotm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Conway</dc:creator>
  <cp:keywords/>
  <dc:description/>
  <cp:lastModifiedBy>Windows User</cp:lastModifiedBy>
  <cp:revision>2</cp:revision>
  <cp:lastPrinted>2019-03-14T15:50:00Z</cp:lastPrinted>
  <dcterms:created xsi:type="dcterms:W3CDTF">2019-03-14T16:04:00Z</dcterms:created>
  <dcterms:modified xsi:type="dcterms:W3CDTF">2019-03-14T16:04:00Z</dcterms:modified>
</cp:coreProperties>
</file>