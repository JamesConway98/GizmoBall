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1D8B6" w14:textId="3F0C0E5E" w:rsidR="003A4F84" w:rsidRDefault="00A177D9">
      <w:r>
        <w:t>CS308 Gizmo Plan</w:t>
      </w:r>
      <w:r w:rsidR="00D46CF8">
        <w:tab/>
      </w:r>
      <w:r w:rsidR="00D46CF8">
        <w:tab/>
      </w:r>
      <w:bookmarkStart w:id="0" w:name="_GoBack"/>
      <w:bookmarkEnd w:id="0"/>
      <w:r w:rsidR="00847D15">
        <w:t xml:space="preserve"> Group</w:t>
      </w:r>
      <w:r w:rsidR="00D46CF8">
        <w:t xml:space="preserve"> Thursday </w:t>
      </w:r>
      <w:r w:rsidR="00847D15">
        <w:t>4</w:t>
      </w:r>
    </w:p>
    <w:p w14:paraId="060E0D8E" w14:textId="642AACB8" w:rsidR="00A177D9" w:rsidRDefault="00A177D9"/>
    <w:p w14:paraId="54CD77B0" w14:textId="77777777" w:rsidR="00A177D9" w:rsidRPr="00716F47" w:rsidRDefault="00A177D9" w:rsidP="00A177D9">
      <w:pPr>
        <w:pStyle w:val="Heading1"/>
      </w:pPr>
      <w:r>
        <w:t>This week</w:t>
      </w:r>
    </w:p>
    <w:p w14:paraId="6975815D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Dom</w:t>
      </w:r>
    </w:p>
    <w:p w14:paraId="5BF0B23D" w14:textId="653F4880" w:rsidR="00A177D9" w:rsidRDefault="00EF4C1F" w:rsidP="00A177D9">
      <w:pPr>
        <w:pStyle w:val="ListParagraph"/>
        <w:numPr>
          <w:ilvl w:val="1"/>
          <w:numId w:val="1"/>
        </w:numPr>
      </w:pPr>
      <w:r>
        <w:t>Refined and completed physics prototype</w:t>
      </w:r>
    </w:p>
    <w:p w14:paraId="47CD4398" w14:textId="33B10772" w:rsidR="00EF4C1F" w:rsidRDefault="00EF4C1F" w:rsidP="00A177D9">
      <w:pPr>
        <w:pStyle w:val="ListParagraph"/>
        <w:numPr>
          <w:ilvl w:val="1"/>
          <w:numId w:val="1"/>
        </w:numPr>
      </w:pPr>
      <w:r>
        <w:t>Added delay to collisions in collision prototype</w:t>
      </w:r>
    </w:p>
    <w:p w14:paraId="3BF2A5C0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James</w:t>
      </w:r>
    </w:p>
    <w:p w14:paraId="71394BDB" w14:textId="6A7B94AA" w:rsidR="00A177D9" w:rsidRDefault="00EF4C1F" w:rsidP="00EF4C1F">
      <w:pPr>
        <w:pStyle w:val="ListParagraph"/>
        <w:numPr>
          <w:ilvl w:val="1"/>
          <w:numId w:val="1"/>
        </w:numPr>
      </w:pPr>
      <w:r>
        <w:t>Working on save/load prototype</w:t>
      </w:r>
    </w:p>
    <w:p w14:paraId="2A391D85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Kevin</w:t>
      </w:r>
    </w:p>
    <w:p w14:paraId="446B658E" w14:textId="3F81D252" w:rsidR="00A177D9" w:rsidRDefault="00EF4C1F" w:rsidP="00A177D9">
      <w:pPr>
        <w:pStyle w:val="ListParagraph"/>
        <w:numPr>
          <w:ilvl w:val="1"/>
          <w:numId w:val="1"/>
        </w:numPr>
      </w:pPr>
      <w:r>
        <w:t>Started flipper functionality</w:t>
      </w:r>
    </w:p>
    <w:p w14:paraId="6723BF8A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Nathan</w:t>
      </w:r>
    </w:p>
    <w:p w14:paraId="617811DC" w14:textId="7AC401E4" w:rsidR="00A177D9" w:rsidRDefault="00EF4C1F" w:rsidP="00A177D9">
      <w:pPr>
        <w:pStyle w:val="ListParagraph"/>
        <w:numPr>
          <w:ilvl w:val="1"/>
          <w:numId w:val="1"/>
        </w:numPr>
      </w:pPr>
      <w:r>
        <w:t>Started testing strategy</w:t>
      </w:r>
    </w:p>
    <w:p w14:paraId="56520102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Jordan</w:t>
      </w:r>
    </w:p>
    <w:p w14:paraId="22FD8CA2" w14:textId="74C6510F" w:rsidR="00A177D9" w:rsidRDefault="00EF4C1F" w:rsidP="00A177D9">
      <w:pPr>
        <w:pStyle w:val="ListParagraph"/>
        <w:numPr>
          <w:ilvl w:val="1"/>
          <w:numId w:val="1"/>
        </w:numPr>
      </w:pPr>
      <w:r>
        <w:t xml:space="preserve">Helped complete </w:t>
      </w:r>
      <w:r>
        <w:t xml:space="preserve">physics </w:t>
      </w:r>
      <w:r>
        <w:t>prototype</w:t>
      </w:r>
    </w:p>
    <w:p w14:paraId="7408F3B2" w14:textId="77777777" w:rsidR="00A177D9" w:rsidRPr="00716F47" w:rsidRDefault="00A177D9" w:rsidP="00A177D9">
      <w:pPr>
        <w:pStyle w:val="Heading2"/>
      </w:pPr>
      <w:r>
        <w:t>Next week</w:t>
      </w:r>
    </w:p>
    <w:p w14:paraId="72B57D26" w14:textId="13232852" w:rsidR="00EF4C1F" w:rsidRDefault="00A177D9" w:rsidP="00EF4C1F">
      <w:pPr>
        <w:pStyle w:val="ListParagraph"/>
        <w:numPr>
          <w:ilvl w:val="0"/>
          <w:numId w:val="2"/>
        </w:numPr>
      </w:pPr>
      <w:r>
        <w:t>Dom</w:t>
      </w:r>
    </w:p>
    <w:p w14:paraId="46CE91C7" w14:textId="3E29FECC" w:rsidR="00EF4C1F" w:rsidRDefault="00EF4C1F" w:rsidP="00EF4C1F">
      <w:pPr>
        <w:pStyle w:val="ListParagraph"/>
        <w:numPr>
          <w:ilvl w:val="1"/>
          <w:numId w:val="2"/>
        </w:numPr>
      </w:pPr>
      <w:r>
        <w:t>Finish flipper prototype</w:t>
      </w:r>
    </w:p>
    <w:p w14:paraId="25E79A78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James</w:t>
      </w:r>
    </w:p>
    <w:p w14:paraId="09DC132C" w14:textId="38A71E94" w:rsidR="00EF4C1F" w:rsidRDefault="00EF4C1F" w:rsidP="00A177D9">
      <w:pPr>
        <w:pStyle w:val="ListParagraph"/>
        <w:numPr>
          <w:ilvl w:val="1"/>
          <w:numId w:val="2"/>
        </w:numPr>
      </w:pPr>
      <w:r>
        <w:t>Finish save/load prototype</w:t>
      </w:r>
    </w:p>
    <w:p w14:paraId="411DB1B4" w14:textId="3353E7B2" w:rsidR="00A177D9" w:rsidRDefault="00EF4C1F" w:rsidP="00A177D9">
      <w:pPr>
        <w:pStyle w:val="ListParagraph"/>
        <w:numPr>
          <w:ilvl w:val="1"/>
          <w:numId w:val="2"/>
        </w:numPr>
      </w:pPr>
      <w:r>
        <w:t>Class diagram</w:t>
      </w:r>
    </w:p>
    <w:p w14:paraId="2B372481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Kevin</w:t>
      </w:r>
    </w:p>
    <w:p w14:paraId="3C889243" w14:textId="77777777" w:rsidR="00EF4C1F" w:rsidRDefault="00EF4C1F" w:rsidP="00EF4C1F">
      <w:pPr>
        <w:pStyle w:val="ListParagraph"/>
        <w:numPr>
          <w:ilvl w:val="1"/>
          <w:numId w:val="2"/>
        </w:numPr>
      </w:pPr>
      <w:r>
        <w:t>Finish flipper prototype</w:t>
      </w:r>
    </w:p>
    <w:p w14:paraId="379AFDF7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Nathan</w:t>
      </w:r>
    </w:p>
    <w:p w14:paraId="500DD076" w14:textId="2725E969" w:rsidR="00A177D9" w:rsidRDefault="00EF4C1F" w:rsidP="00A177D9">
      <w:pPr>
        <w:pStyle w:val="ListParagraph"/>
        <w:numPr>
          <w:ilvl w:val="1"/>
          <w:numId w:val="2"/>
        </w:numPr>
      </w:pPr>
      <w:r>
        <w:t>Continuing t</w:t>
      </w:r>
      <w:r w:rsidR="00E7273A">
        <w:t>esting documentation</w:t>
      </w:r>
    </w:p>
    <w:p w14:paraId="3D030FA4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Jordan</w:t>
      </w:r>
    </w:p>
    <w:p w14:paraId="397BD913" w14:textId="0F56F58C" w:rsidR="00A177D9" w:rsidRPr="00716F47" w:rsidRDefault="00EF4C1F" w:rsidP="00A177D9">
      <w:pPr>
        <w:pStyle w:val="ListParagraph"/>
        <w:numPr>
          <w:ilvl w:val="1"/>
          <w:numId w:val="2"/>
        </w:numPr>
      </w:pPr>
      <w:r>
        <w:t xml:space="preserve">Working on updated </w:t>
      </w:r>
      <w:r w:rsidR="008D70C6">
        <w:t>G</w:t>
      </w:r>
      <w:r>
        <w:t>antt chart</w:t>
      </w:r>
    </w:p>
    <w:p w14:paraId="5430E828" w14:textId="77777777" w:rsidR="00A177D9" w:rsidRDefault="00A177D9"/>
    <w:sectPr w:rsidR="00A1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4A8"/>
    <w:multiLevelType w:val="hybridMultilevel"/>
    <w:tmpl w:val="8D58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56A7"/>
    <w:multiLevelType w:val="hybridMultilevel"/>
    <w:tmpl w:val="38CA3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D9"/>
    <w:rsid w:val="005B3DD5"/>
    <w:rsid w:val="00677602"/>
    <w:rsid w:val="0077404E"/>
    <w:rsid w:val="00847D15"/>
    <w:rsid w:val="008D70C6"/>
    <w:rsid w:val="00A177D9"/>
    <w:rsid w:val="00CC7812"/>
    <w:rsid w:val="00D46CF8"/>
    <w:rsid w:val="00E7273A"/>
    <w:rsid w:val="00E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B45"/>
  <w15:chartTrackingRefBased/>
  <w15:docId w15:val="{6EDD5C65-E6C7-49C0-9471-3F36F1CC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C83FF075.dotm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Conway</dc:creator>
  <cp:keywords/>
  <dc:description/>
  <cp:lastModifiedBy>Windows User</cp:lastModifiedBy>
  <cp:revision>5</cp:revision>
  <dcterms:created xsi:type="dcterms:W3CDTF">2019-02-14T14:30:00Z</dcterms:created>
  <dcterms:modified xsi:type="dcterms:W3CDTF">2019-02-14T14:49:00Z</dcterms:modified>
</cp:coreProperties>
</file>