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8DC" w:rsidRDefault="00716F47" w:rsidP="00716F47">
      <w:pPr>
        <w:pStyle w:val="Title"/>
      </w:pPr>
      <w:r>
        <w:t>Progress report Thu4 – Murray Wood</w:t>
      </w:r>
    </w:p>
    <w:p w:rsidR="00716F47" w:rsidRPr="00716F47" w:rsidRDefault="00716F47" w:rsidP="00716F47">
      <w:pPr>
        <w:pStyle w:val="Heading1"/>
      </w:pPr>
      <w:r>
        <w:t>This week</w:t>
      </w:r>
    </w:p>
    <w:p w:rsidR="00716F47" w:rsidRDefault="00716F47" w:rsidP="00716F47">
      <w:pPr>
        <w:pStyle w:val="ListParagraph"/>
        <w:numPr>
          <w:ilvl w:val="0"/>
          <w:numId w:val="1"/>
        </w:numPr>
      </w:pPr>
      <w:r>
        <w:t>Dom</w:t>
      </w:r>
    </w:p>
    <w:p w:rsidR="00716F47" w:rsidRDefault="00716F47" w:rsidP="00716F47">
      <w:pPr>
        <w:pStyle w:val="ListParagraph"/>
        <w:numPr>
          <w:ilvl w:val="1"/>
          <w:numId w:val="1"/>
        </w:numPr>
      </w:pPr>
      <w:r>
        <w:t>Completed use cases</w:t>
      </w:r>
    </w:p>
    <w:p w:rsidR="00716F47" w:rsidRDefault="00716F47" w:rsidP="00716F47">
      <w:pPr>
        <w:pStyle w:val="ListParagraph"/>
        <w:numPr>
          <w:ilvl w:val="0"/>
          <w:numId w:val="1"/>
        </w:numPr>
      </w:pPr>
      <w:r>
        <w:t>James</w:t>
      </w:r>
    </w:p>
    <w:p w:rsidR="00716F47" w:rsidRDefault="00716F47" w:rsidP="00716F47">
      <w:pPr>
        <w:pStyle w:val="ListParagraph"/>
        <w:numPr>
          <w:ilvl w:val="1"/>
          <w:numId w:val="1"/>
        </w:numPr>
      </w:pPr>
      <w:r>
        <w:t>Completed class diagram</w:t>
      </w:r>
    </w:p>
    <w:p w:rsidR="00716F47" w:rsidRDefault="00716F47" w:rsidP="00716F47">
      <w:pPr>
        <w:pStyle w:val="ListParagraph"/>
        <w:numPr>
          <w:ilvl w:val="1"/>
          <w:numId w:val="1"/>
        </w:numPr>
      </w:pPr>
      <w:r>
        <w:t>Completed trigger specifications</w:t>
      </w:r>
    </w:p>
    <w:p w:rsidR="00716F47" w:rsidRDefault="00716F47" w:rsidP="00716F47">
      <w:pPr>
        <w:pStyle w:val="ListParagraph"/>
        <w:numPr>
          <w:ilvl w:val="0"/>
          <w:numId w:val="1"/>
        </w:numPr>
      </w:pPr>
      <w:r>
        <w:t>Kevin</w:t>
      </w:r>
    </w:p>
    <w:p w:rsidR="00716F47" w:rsidRDefault="00716F47" w:rsidP="00716F47">
      <w:pPr>
        <w:pStyle w:val="ListParagraph"/>
        <w:numPr>
          <w:ilvl w:val="1"/>
          <w:numId w:val="1"/>
        </w:numPr>
      </w:pPr>
      <w:r>
        <w:t>Completed physics loop description</w:t>
      </w:r>
    </w:p>
    <w:p w:rsidR="00716F47" w:rsidRDefault="00716F47" w:rsidP="00716F47">
      <w:pPr>
        <w:pStyle w:val="ListParagraph"/>
        <w:numPr>
          <w:ilvl w:val="1"/>
          <w:numId w:val="1"/>
        </w:numPr>
      </w:pPr>
      <w:r>
        <w:t>Completed GUI design</w:t>
      </w:r>
    </w:p>
    <w:p w:rsidR="00716F47" w:rsidRDefault="00716F47" w:rsidP="00716F47">
      <w:pPr>
        <w:pStyle w:val="ListParagraph"/>
        <w:numPr>
          <w:ilvl w:val="0"/>
          <w:numId w:val="1"/>
        </w:numPr>
      </w:pPr>
      <w:r>
        <w:t>Nathan</w:t>
      </w:r>
    </w:p>
    <w:p w:rsidR="00716F47" w:rsidRDefault="00716F47" w:rsidP="00716F47">
      <w:pPr>
        <w:pStyle w:val="ListParagraph"/>
        <w:numPr>
          <w:ilvl w:val="1"/>
          <w:numId w:val="1"/>
        </w:numPr>
      </w:pPr>
      <w:r>
        <w:t>Completed revised specifications</w:t>
      </w:r>
    </w:p>
    <w:p w:rsidR="00716F47" w:rsidRDefault="00716F47" w:rsidP="00716F47">
      <w:pPr>
        <w:pStyle w:val="ListParagraph"/>
        <w:numPr>
          <w:ilvl w:val="0"/>
          <w:numId w:val="1"/>
        </w:numPr>
      </w:pPr>
      <w:r>
        <w:t>Jordan</w:t>
      </w:r>
    </w:p>
    <w:p w:rsidR="00716F47" w:rsidRDefault="00716F47" w:rsidP="00716F47">
      <w:pPr>
        <w:pStyle w:val="ListParagraph"/>
        <w:numPr>
          <w:ilvl w:val="1"/>
          <w:numId w:val="1"/>
        </w:numPr>
      </w:pPr>
      <w:r>
        <w:t>Completed Gantt chart</w:t>
      </w:r>
      <w:bookmarkStart w:id="0" w:name="_GoBack"/>
      <w:bookmarkEnd w:id="0"/>
    </w:p>
    <w:p w:rsidR="00716F47" w:rsidRPr="00716F47" w:rsidRDefault="00716F47" w:rsidP="00716F47">
      <w:pPr>
        <w:pStyle w:val="Heading2"/>
      </w:pPr>
      <w:r>
        <w:t>Next week</w:t>
      </w:r>
    </w:p>
    <w:p w:rsidR="00716F47" w:rsidRDefault="00716F47" w:rsidP="00716F47">
      <w:pPr>
        <w:pStyle w:val="ListParagraph"/>
        <w:numPr>
          <w:ilvl w:val="0"/>
          <w:numId w:val="2"/>
        </w:numPr>
      </w:pPr>
      <w:r>
        <w:t>Dom</w:t>
      </w:r>
    </w:p>
    <w:p w:rsidR="00716F47" w:rsidRDefault="00716F47" w:rsidP="00716F47">
      <w:pPr>
        <w:pStyle w:val="ListParagraph"/>
        <w:numPr>
          <w:ilvl w:val="1"/>
          <w:numId w:val="2"/>
        </w:numPr>
      </w:pPr>
      <w:r>
        <w:t xml:space="preserve">Make a start on </w:t>
      </w:r>
      <w:r w:rsidR="00A42D5C">
        <w:t>the absorber, ball motion, gravity, friction prototype and get the majority done</w:t>
      </w:r>
    </w:p>
    <w:p w:rsidR="00716F47" w:rsidRDefault="00716F47" w:rsidP="00716F47">
      <w:pPr>
        <w:pStyle w:val="ListParagraph"/>
        <w:numPr>
          <w:ilvl w:val="0"/>
          <w:numId w:val="2"/>
        </w:numPr>
      </w:pPr>
      <w:r>
        <w:t>James</w:t>
      </w:r>
    </w:p>
    <w:p w:rsidR="00716F47" w:rsidRDefault="00A42D5C" w:rsidP="00716F47">
      <w:pPr>
        <w:pStyle w:val="ListParagraph"/>
        <w:numPr>
          <w:ilvl w:val="1"/>
          <w:numId w:val="2"/>
        </w:numPr>
      </w:pPr>
      <w:r>
        <w:t>Make a start on the saving/loading configurations prototype and get the majority done</w:t>
      </w:r>
    </w:p>
    <w:p w:rsidR="00716F47" w:rsidRDefault="00716F47" w:rsidP="00716F47">
      <w:pPr>
        <w:pStyle w:val="ListParagraph"/>
        <w:numPr>
          <w:ilvl w:val="0"/>
          <w:numId w:val="2"/>
        </w:numPr>
      </w:pPr>
      <w:r>
        <w:t>Kevin</w:t>
      </w:r>
    </w:p>
    <w:p w:rsidR="00716F47" w:rsidRDefault="00A42D5C" w:rsidP="00716F47">
      <w:pPr>
        <w:pStyle w:val="ListParagraph"/>
        <w:numPr>
          <w:ilvl w:val="1"/>
          <w:numId w:val="2"/>
        </w:numPr>
      </w:pPr>
      <w:r>
        <w:t>Make a start on the collisions prototype with Nathan and get the majority done</w:t>
      </w:r>
    </w:p>
    <w:p w:rsidR="00716F47" w:rsidRDefault="00716F47" w:rsidP="00716F47">
      <w:pPr>
        <w:pStyle w:val="ListParagraph"/>
        <w:numPr>
          <w:ilvl w:val="0"/>
          <w:numId w:val="2"/>
        </w:numPr>
      </w:pPr>
      <w:r>
        <w:t>Nathan</w:t>
      </w:r>
    </w:p>
    <w:p w:rsidR="00716F47" w:rsidRDefault="00A42D5C" w:rsidP="00716F47">
      <w:pPr>
        <w:pStyle w:val="ListParagraph"/>
        <w:numPr>
          <w:ilvl w:val="1"/>
          <w:numId w:val="2"/>
        </w:numPr>
      </w:pPr>
      <w:r>
        <w:t xml:space="preserve">Make a start on the collisions prototype with </w:t>
      </w:r>
      <w:r>
        <w:t>Kevin</w:t>
      </w:r>
      <w:r>
        <w:t xml:space="preserve"> and get the majority done</w:t>
      </w:r>
    </w:p>
    <w:p w:rsidR="00716F47" w:rsidRDefault="00716F47" w:rsidP="00716F47">
      <w:pPr>
        <w:pStyle w:val="ListParagraph"/>
        <w:numPr>
          <w:ilvl w:val="0"/>
          <w:numId w:val="2"/>
        </w:numPr>
      </w:pPr>
      <w:r>
        <w:t>Jordan</w:t>
      </w:r>
    </w:p>
    <w:p w:rsidR="00716F47" w:rsidRPr="00716F47" w:rsidRDefault="00A42D5C" w:rsidP="00716F47">
      <w:pPr>
        <w:pStyle w:val="ListParagraph"/>
        <w:numPr>
          <w:ilvl w:val="1"/>
          <w:numId w:val="2"/>
        </w:numPr>
      </w:pPr>
      <w:r>
        <w:t>Make a start on the key triggers prototype and get the majority done</w:t>
      </w:r>
    </w:p>
    <w:sectPr w:rsidR="00716F47" w:rsidRPr="00716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F34A8"/>
    <w:multiLevelType w:val="hybridMultilevel"/>
    <w:tmpl w:val="8D580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B56A7"/>
    <w:multiLevelType w:val="hybridMultilevel"/>
    <w:tmpl w:val="38CA3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F47"/>
    <w:rsid w:val="00716F47"/>
    <w:rsid w:val="00A42D5C"/>
    <w:rsid w:val="00F8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CB8C7"/>
  <w15:chartTrackingRefBased/>
  <w15:docId w15:val="{C18AA8C5-F888-43CF-BA9E-333F1713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F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716F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6F47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716F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16F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6F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6F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CC4CC7ED.dotm</Template>
  <TotalTime>15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2019-01-31T15:16:00Z</dcterms:created>
  <dcterms:modified xsi:type="dcterms:W3CDTF">2019-01-31T15:31:00Z</dcterms:modified>
</cp:coreProperties>
</file>