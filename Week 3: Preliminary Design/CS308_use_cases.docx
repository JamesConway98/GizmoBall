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42F" w:rsidRDefault="008274BC" w:rsidP="00BC6FC8">
      <w:pPr>
        <w:pStyle w:val="Title"/>
      </w:pPr>
      <w:r w:rsidRPr="008274BC">
        <w:t>Use Cases</w:t>
      </w:r>
    </w:p>
    <w:p w:rsidR="00B77694" w:rsidRPr="00B77694" w:rsidRDefault="00B77694" w:rsidP="00B77694">
      <w:pPr>
        <w:pStyle w:val="Heading1"/>
      </w:pPr>
      <w:r>
        <w:t>Build Mode</w:t>
      </w:r>
    </w:p>
    <w:p w:rsidR="00D27B93" w:rsidRDefault="00D27B93" w:rsidP="00B77694">
      <w:pPr>
        <w:pStyle w:val="Heading2"/>
      </w:pPr>
      <w:r>
        <w:t>Add Gizmo</w:t>
      </w:r>
    </w:p>
    <w:p w:rsidR="00D27B93" w:rsidRDefault="00D27B93" w:rsidP="00BC6FC8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Pre</w:t>
      </w:r>
      <w:r w:rsidR="00BC6FC8">
        <w:rPr>
          <w:sz w:val="28"/>
        </w:rPr>
        <w:t>-</w:t>
      </w:r>
      <w:r>
        <w:rPr>
          <w:sz w:val="28"/>
        </w:rPr>
        <w:t>conditions</w:t>
      </w:r>
    </w:p>
    <w:p w:rsidR="00D27B93" w:rsidRDefault="00B77694" w:rsidP="00BC6FC8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U</w:t>
      </w:r>
      <w:r w:rsidR="00D27B93">
        <w:rPr>
          <w:sz w:val="28"/>
        </w:rPr>
        <w:t xml:space="preserve">ser must be in </w:t>
      </w:r>
      <w:r>
        <w:rPr>
          <w:sz w:val="28"/>
        </w:rPr>
        <w:t>build</w:t>
      </w:r>
      <w:r w:rsidR="00D27B93">
        <w:rPr>
          <w:sz w:val="28"/>
        </w:rPr>
        <w:t xml:space="preserve"> mode</w:t>
      </w:r>
    </w:p>
    <w:p w:rsidR="00D27B93" w:rsidRDefault="00D27B93" w:rsidP="00BC6FC8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Triggers</w:t>
      </w:r>
    </w:p>
    <w:p w:rsidR="00D27B93" w:rsidRDefault="00B77694" w:rsidP="00BC6FC8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U</w:t>
      </w:r>
      <w:r w:rsidR="00D27B93">
        <w:rPr>
          <w:sz w:val="28"/>
        </w:rPr>
        <w:t>ser presses the “Add Gizmo” button</w:t>
      </w:r>
    </w:p>
    <w:p w:rsidR="00D27B93" w:rsidRDefault="00D27B93" w:rsidP="00BC6FC8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Basic course of events</w:t>
      </w:r>
    </w:p>
    <w:p w:rsidR="00D27B93" w:rsidRDefault="00B77694" w:rsidP="00BC6FC8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U</w:t>
      </w:r>
      <w:r w:rsidR="00D27B93">
        <w:rPr>
          <w:sz w:val="28"/>
        </w:rPr>
        <w:t>ser presses the “Add Gizmo” button</w:t>
      </w:r>
    </w:p>
    <w:p w:rsidR="00D27B93" w:rsidRDefault="00B77694" w:rsidP="00BC6FC8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U</w:t>
      </w:r>
      <w:r w:rsidR="00D27B93">
        <w:rPr>
          <w:sz w:val="28"/>
        </w:rPr>
        <w:t>ser clicks where they want the gizmo to be</w:t>
      </w:r>
    </w:p>
    <w:p w:rsidR="008274BC" w:rsidRDefault="00B77694" w:rsidP="00BC6FC8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S</w:t>
      </w:r>
      <w:r w:rsidR="00D27B93">
        <w:rPr>
          <w:sz w:val="28"/>
        </w:rPr>
        <w:t>ystem checks if the gizmo to be added would overlap with any other existing gizmo</w:t>
      </w:r>
    </w:p>
    <w:p w:rsidR="00BC6FC8" w:rsidRDefault="00BC6FC8" w:rsidP="00BC6FC8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Adds gizmo to board if it wouldn’t overlap and does nothing if it would</w:t>
      </w:r>
      <w:r w:rsidR="00B77694">
        <w:rPr>
          <w:sz w:val="28"/>
        </w:rPr>
        <w:t xml:space="preserve"> overlap</w:t>
      </w:r>
    </w:p>
    <w:p w:rsidR="00BC6FC8" w:rsidRDefault="00BC6FC8" w:rsidP="00BC6FC8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Post-conditions</w:t>
      </w:r>
    </w:p>
    <w:p w:rsidR="00BC6FC8" w:rsidRDefault="00BC6FC8" w:rsidP="00BC6FC8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Gizmo is added to the game board</w:t>
      </w:r>
    </w:p>
    <w:p w:rsidR="00BC6FC8" w:rsidRPr="00BC6FC8" w:rsidRDefault="00BC6FC8" w:rsidP="00B77694">
      <w:pPr>
        <w:pStyle w:val="Heading2"/>
      </w:pPr>
      <w:r w:rsidRPr="00BC6FC8">
        <w:t>Move Gizmo</w:t>
      </w:r>
    </w:p>
    <w:p w:rsidR="00BC6FC8" w:rsidRDefault="00BC6FC8" w:rsidP="00BC6FC8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Pre-conditions</w:t>
      </w:r>
    </w:p>
    <w:p w:rsidR="00B77694" w:rsidRDefault="00B77694" w:rsidP="00B77694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User must be in build mode</w:t>
      </w:r>
    </w:p>
    <w:p w:rsidR="00B77694" w:rsidRDefault="00B77694" w:rsidP="00B77694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Must be a gizmo on the board to be moved</w:t>
      </w:r>
    </w:p>
    <w:p w:rsidR="00BC6FC8" w:rsidRDefault="00BC6FC8" w:rsidP="00BC6FC8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Triggers</w:t>
      </w:r>
    </w:p>
    <w:p w:rsidR="00B77694" w:rsidRDefault="00B77694" w:rsidP="00B77694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User presses the “Move Gizmo” button</w:t>
      </w:r>
    </w:p>
    <w:p w:rsidR="00BC6FC8" w:rsidRDefault="00BC6FC8" w:rsidP="00BC6FC8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Basic course of events</w:t>
      </w:r>
    </w:p>
    <w:p w:rsidR="00B77694" w:rsidRDefault="00B77694" w:rsidP="00B77694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User presses the “Move Gizmo” button</w:t>
      </w:r>
    </w:p>
    <w:p w:rsidR="00B77694" w:rsidRDefault="00B77694" w:rsidP="00B77694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User clicks the gizmo they want to move</w:t>
      </w:r>
    </w:p>
    <w:p w:rsidR="00B77694" w:rsidRDefault="00B77694" w:rsidP="00B77694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User clicks where they want to move the gizmo</w:t>
      </w:r>
    </w:p>
    <w:p w:rsidR="00B77694" w:rsidRDefault="00B77694" w:rsidP="00B77694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System checks if the gizmo to be moved would overlap with any other existing gizmo</w:t>
      </w:r>
    </w:p>
    <w:p w:rsidR="00B77694" w:rsidRDefault="00B77694" w:rsidP="00B77694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Moves gizmo if it wouldn’t overlap and does nothing if it would overlap</w:t>
      </w:r>
    </w:p>
    <w:p w:rsidR="00BC6FC8" w:rsidRDefault="00BC6FC8" w:rsidP="00BC6FC8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Post-conditions</w:t>
      </w:r>
    </w:p>
    <w:p w:rsidR="00B77694" w:rsidRDefault="00B77694" w:rsidP="00B77694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Gizmo is moved to another part of the game board</w:t>
      </w:r>
      <w:bookmarkStart w:id="0" w:name="_GoBack"/>
      <w:bookmarkEnd w:id="0"/>
    </w:p>
    <w:p w:rsidR="00BC6FC8" w:rsidRPr="00BC6FC8" w:rsidRDefault="00BC6FC8" w:rsidP="00B77694">
      <w:pPr>
        <w:pStyle w:val="Heading2"/>
      </w:pPr>
      <w:r w:rsidRPr="00BC6FC8">
        <w:t>Remove</w:t>
      </w:r>
      <w:r w:rsidRPr="00BC6FC8">
        <w:t xml:space="preserve"> Gizmo</w:t>
      </w:r>
    </w:p>
    <w:p w:rsidR="00BC6FC8" w:rsidRDefault="00BC6FC8" w:rsidP="00BC6FC8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Pre-conditions</w:t>
      </w:r>
    </w:p>
    <w:p w:rsidR="00BC6FC8" w:rsidRDefault="00BC6FC8" w:rsidP="00BC6FC8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Triggers</w:t>
      </w:r>
    </w:p>
    <w:p w:rsidR="00BC6FC8" w:rsidRDefault="00BC6FC8" w:rsidP="00BC6FC8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lastRenderedPageBreak/>
        <w:t>Basic course of events</w:t>
      </w:r>
    </w:p>
    <w:p w:rsidR="00BC6FC8" w:rsidRDefault="00BC6FC8" w:rsidP="00BC6FC8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Post-conditions</w:t>
      </w:r>
    </w:p>
    <w:p w:rsidR="00BC6FC8" w:rsidRPr="00BC6FC8" w:rsidRDefault="00BC6FC8" w:rsidP="00B77694">
      <w:pPr>
        <w:pStyle w:val="Heading2"/>
      </w:pPr>
      <w:r w:rsidRPr="00BC6FC8">
        <w:t>Rotate</w:t>
      </w:r>
      <w:r w:rsidRPr="00BC6FC8">
        <w:t xml:space="preserve"> Gizmo</w:t>
      </w:r>
    </w:p>
    <w:p w:rsidR="00BC6FC8" w:rsidRDefault="00BC6FC8" w:rsidP="00BC6FC8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Pre-conditions</w:t>
      </w:r>
    </w:p>
    <w:p w:rsidR="00B77694" w:rsidRDefault="00B77694" w:rsidP="00BC6FC8">
      <w:pPr>
        <w:pStyle w:val="ListParagraph"/>
        <w:numPr>
          <w:ilvl w:val="0"/>
          <w:numId w:val="3"/>
        </w:numPr>
        <w:rPr>
          <w:sz w:val="28"/>
        </w:rPr>
      </w:pPr>
    </w:p>
    <w:p w:rsidR="00BC6FC8" w:rsidRDefault="00BC6FC8" w:rsidP="00BC6FC8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Triggers</w:t>
      </w:r>
    </w:p>
    <w:p w:rsidR="00BC6FC8" w:rsidRDefault="00BC6FC8" w:rsidP="00BC6FC8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Basic course of events</w:t>
      </w:r>
    </w:p>
    <w:p w:rsidR="00BC6FC8" w:rsidRDefault="00BC6FC8" w:rsidP="00BC6FC8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Post-conditions</w:t>
      </w:r>
    </w:p>
    <w:p w:rsidR="00BC6FC8" w:rsidRPr="00BC6FC8" w:rsidRDefault="00BC6FC8" w:rsidP="00B77694">
      <w:pPr>
        <w:pStyle w:val="Heading2"/>
      </w:pPr>
      <w:r w:rsidRPr="00BC6FC8">
        <w:t>Add Trigger</w:t>
      </w:r>
    </w:p>
    <w:p w:rsidR="00BC6FC8" w:rsidRDefault="00BC6FC8" w:rsidP="00BC6FC8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Pre-conditions</w:t>
      </w:r>
    </w:p>
    <w:p w:rsidR="00BC6FC8" w:rsidRDefault="00BC6FC8" w:rsidP="00BC6FC8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Triggers</w:t>
      </w:r>
    </w:p>
    <w:p w:rsidR="00BC6FC8" w:rsidRDefault="00BC6FC8" w:rsidP="00BC6FC8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Basic course of events</w:t>
      </w:r>
    </w:p>
    <w:p w:rsidR="00BC6FC8" w:rsidRDefault="00BC6FC8" w:rsidP="00BC6FC8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Post-conditions</w:t>
      </w:r>
    </w:p>
    <w:p w:rsidR="00BC6FC8" w:rsidRPr="00BC6FC8" w:rsidRDefault="00BC6FC8" w:rsidP="00B77694">
      <w:pPr>
        <w:pStyle w:val="Heading2"/>
      </w:pPr>
      <w:r w:rsidRPr="00BC6FC8">
        <w:t>Add Key Trigger</w:t>
      </w:r>
    </w:p>
    <w:p w:rsidR="00BC6FC8" w:rsidRDefault="00BC6FC8" w:rsidP="00BC6FC8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Pre-conditions</w:t>
      </w:r>
    </w:p>
    <w:p w:rsidR="00BC6FC8" w:rsidRDefault="00BC6FC8" w:rsidP="00BC6FC8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Triggers</w:t>
      </w:r>
    </w:p>
    <w:p w:rsidR="00BC6FC8" w:rsidRDefault="00BC6FC8" w:rsidP="00BC6FC8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Basic course of events</w:t>
      </w:r>
    </w:p>
    <w:p w:rsidR="00BC6FC8" w:rsidRDefault="00BC6FC8" w:rsidP="00BC6FC8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Post-conditions</w:t>
      </w:r>
    </w:p>
    <w:p w:rsidR="00BC6FC8" w:rsidRPr="00BC6FC8" w:rsidRDefault="00BC6FC8" w:rsidP="00B77694">
      <w:pPr>
        <w:pStyle w:val="Heading2"/>
      </w:pPr>
      <w:r w:rsidRPr="00BC6FC8">
        <w:t>Add Ball</w:t>
      </w:r>
    </w:p>
    <w:p w:rsidR="00BC6FC8" w:rsidRDefault="00BC6FC8" w:rsidP="00BC6FC8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Pre-conditions</w:t>
      </w:r>
    </w:p>
    <w:p w:rsidR="00BC6FC8" w:rsidRDefault="00BC6FC8" w:rsidP="00BC6FC8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Triggers</w:t>
      </w:r>
    </w:p>
    <w:p w:rsidR="00BC6FC8" w:rsidRDefault="00BC6FC8" w:rsidP="00BC6FC8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Basic course of events</w:t>
      </w:r>
    </w:p>
    <w:p w:rsidR="00BC6FC8" w:rsidRDefault="00BC6FC8" w:rsidP="00BC6FC8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Post-conditions</w:t>
      </w:r>
    </w:p>
    <w:p w:rsidR="00BC6FC8" w:rsidRPr="00BC6FC8" w:rsidRDefault="00BC6FC8" w:rsidP="00B77694">
      <w:pPr>
        <w:pStyle w:val="Heading2"/>
      </w:pPr>
      <w:r>
        <w:t>Save Layout</w:t>
      </w:r>
    </w:p>
    <w:p w:rsidR="00BC6FC8" w:rsidRDefault="00BC6FC8" w:rsidP="00BC6FC8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Pre-conditions</w:t>
      </w:r>
    </w:p>
    <w:p w:rsidR="00BC6FC8" w:rsidRDefault="00BC6FC8" w:rsidP="00BC6FC8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Triggers</w:t>
      </w:r>
    </w:p>
    <w:p w:rsidR="00BC6FC8" w:rsidRDefault="00BC6FC8" w:rsidP="00BC6FC8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Basic course of events</w:t>
      </w:r>
    </w:p>
    <w:p w:rsidR="00BC6FC8" w:rsidRDefault="00BC6FC8" w:rsidP="00BC6FC8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Post-conditions</w:t>
      </w:r>
    </w:p>
    <w:p w:rsidR="00BC6FC8" w:rsidRPr="00BC6FC8" w:rsidRDefault="00B33F0F" w:rsidP="00B77694">
      <w:pPr>
        <w:pStyle w:val="Heading2"/>
      </w:pPr>
      <w:r>
        <w:t>Load Layout</w:t>
      </w:r>
    </w:p>
    <w:p w:rsidR="00BC6FC8" w:rsidRDefault="00BC6FC8" w:rsidP="00BC6FC8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Pre-conditions</w:t>
      </w:r>
    </w:p>
    <w:p w:rsidR="00BC6FC8" w:rsidRDefault="00BC6FC8" w:rsidP="00BC6FC8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Triggers</w:t>
      </w:r>
    </w:p>
    <w:p w:rsidR="00BC6FC8" w:rsidRDefault="00BC6FC8" w:rsidP="00BC6FC8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Basic course of events</w:t>
      </w:r>
    </w:p>
    <w:p w:rsidR="00BC6FC8" w:rsidRDefault="00BC6FC8" w:rsidP="00BC6FC8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Post-conditions</w:t>
      </w:r>
    </w:p>
    <w:p w:rsidR="00BC6FC8" w:rsidRPr="00BC6FC8" w:rsidRDefault="00B77694" w:rsidP="00B77694">
      <w:pPr>
        <w:pStyle w:val="Heading2"/>
      </w:pPr>
      <w:r>
        <w:lastRenderedPageBreak/>
        <w:t>Switch to Run Mode</w:t>
      </w:r>
    </w:p>
    <w:p w:rsidR="00BC6FC8" w:rsidRDefault="00BC6FC8" w:rsidP="00BC6FC8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Pre-conditions</w:t>
      </w:r>
    </w:p>
    <w:p w:rsidR="00BC6FC8" w:rsidRDefault="00BC6FC8" w:rsidP="00BC6FC8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Triggers</w:t>
      </w:r>
    </w:p>
    <w:p w:rsidR="00BC6FC8" w:rsidRDefault="00BC6FC8" w:rsidP="00BC6FC8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Basic course of events</w:t>
      </w:r>
    </w:p>
    <w:p w:rsidR="00BC6FC8" w:rsidRDefault="00BC6FC8" w:rsidP="00BC6FC8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Post-conditions</w:t>
      </w:r>
    </w:p>
    <w:p w:rsidR="00BC6FC8" w:rsidRPr="00BC6FC8" w:rsidRDefault="00B77694" w:rsidP="00B77694">
      <w:pPr>
        <w:pStyle w:val="Heading2"/>
      </w:pPr>
      <w:r>
        <w:t>Quit</w:t>
      </w:r>
    </w:p>
    <w:p w:rsidR="00BC6FC8" w:rsidRDefault="00BC6FC8" w:rsidP="00BC6FC8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Pre-conditions</w:t>
      </w:r>
    </w:p>
    <w:p w:rsidR="00BC6FC8" w:rsidRDefault="00BC6FC8" w:rsidP="00BC6FC8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Triggers</w:t>
      </w:r>
    </w:p>
    <w:p w:rsidR="00BC6FC8" w:rsidRDefault="00BC6FC8" w:rsidP="00BC6FC8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Basic course of events</w:t>
      </w:r>
    </w:p>
    <w:p w:rsidR="00BC6FC8" w:rsidRDefault="00BC6FC8" w:rsidP="00BC6FC8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Post-conditions</w:t>
      </w:r>
    </w:p>
    <w:p w:rsidR="00B77694" w:rsidRPr="00B77694" w:rsidRDefault="00B77694" w:rsidP="00B77694">
      <w:pPr>
        <w:pStyle w:val="Heading1"/>
      </w:pPr>
      <w:r>
        <w:t>Run Mode</w:t>
      </w:r>
    </w:p>
    <w:p w:rsidR="00BC6FC8" w:rsidRPr="00BC6FC8" w:rsidRDefault="00B77694" w:rsidP="00B77694">
      <w:pPr>
        <w:pStyle w:val="Heading2"/>
      </w:pPr>
      <w:r>
        <w:t>Press Key Trigger</w:t>
      </w:r>
    </w:p>
    <w:p w:rsidR="00BC6FC8" w:rsidRDefault="00BC6FC8" w:rsidP="00BC6FC8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Pre-conditions</w:t>
      </w:r>
    </w:p>
    <w:p w:rsidR="00BC6FC8" w:rsidRDefault="00BC6FC8" w:rsidP="00BC6FC8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Triggers</w:t>
      </w:r>
    </w:p>
    <w:p w:rsidR="00BC6FC8" w:rsidRDefault="00BC6FC8" w:rsidP="00BC6FC8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Basic course of events</w:t>
      </w:r>
    </w:p>
    <w:p w:rsidR="00BC6FC8" w:rsidRDefault="00BC6FC8" w:rsidP="00BC6FC8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Post-conditions</w:t>
      </w:r>
    </w:p>
    <w:p w:rsidR="00BC6FC8" w:rsidRPr="00BC6FC8" w:rsidRDefault="00B77694" w:rsidP="00B77694">
      <w:pPr>
        <w:pStyle w:val="Heading2"/>
      </w:pPr>
      <w:r>
        <w:t>Switch to Build Mode</w:t>
      </w:r>
    </w:p>
    <w:p w:rsidR="00BC6FC8" w:rsidRDefault="00BC6FC8" w:rsidP="00BC6FC8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Pre-conditions</w:t>
      </w:r>
    </w:p>
    <w:p w:rsidR="00BC6FC8" w:rsidRDefault="00BC6FC8" w:rsidP="00BC6FC8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Triggers</w:t>
      </w:r>
    </w:p>
    <w:p w:rsidR="00BC6FC8" w:rsidRDefault="00BC6FC8" w:rsidP="00BC6FC8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Basic course of events</w:t>
      </w:r>
    </w:p>
    <w:p w:rsidR="00BC6FC8" w:rsidRDefault="00BC6FC8" w:rsidP="00BC6FC8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Post-conditions</w:t>
      </w:r>
    </w:p>
    <w:p w:rsidR="00BC6FC8" w:rsidRPr="00BC6FC8" w:rsidRDefault="00B77694" w:rsidP="00B77694">
      <w:pPr>
        <w:pStyle w:val="Heading2"/>
      </w:pPr>
      <w:r>
        <w:t>Quit</w:t>
      </w:r>
    </w:p>
    <w:p w:rsidR="00BC6FC8" w:rsidRDefault="00BC6FC8" w:rsidP="00BC6FC8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Pre-conditions</w:t>
      </w:r>
    </w:p>
    <w:p w:rsidR="00BC6FC8" w:rsidRDefault="00BC6FC8" w:rsidP="00BC6FC8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Triggers</w:t>
      </w:r>
    </w:p>
    <w:p w:rsidR="00BC6FC8" w:rsidRDefault="00BC6FC8" w:rsidP="00BC6FC8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Basic course of events</w:t>
      </w:r>
    </w:p>
    <w:p w:rsidR="008274BC" w:rsidRPr="00B77694" w:rsidRDefault="00BC6FC8" w:rsidP="00B77694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Post-conditions</w:t>
      </w:r>
    </w:p>
    <w:sectPr w:rsidR="008274BC" w:rsidRPr="00B77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F7DC2"/>
    <w:multiLevelType w:val="hybridMultilevel"/>
    <w:tmpl w:val="B73273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A706E"/>
    <w:multiLevelType w:val="hybridMultilevel"/>
    <w:tmpl w:val="EFF41C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3243C"/>
    <w:multiLevelType w:val="hybridMultilevel"/>
    <w:tmpl w:val="B0CAD7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4BC"/>
    <w:rsid w:val="003C42D4"/>
    <w:rsid w:val="008274BC"/>
    <w:rsid w:val="00B33F0F"/>
    <w:rsid w:val="00B77694"/>
    <w:rsid w:val="00BC6FC8"/>
    <w:rsid w:val="00D27B93"/>
    <w:rsid w:val="00DC1D2E"/>
    <w:rsid w:val="00E5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F0F1D"/>
  <w15:chartTrackingRefBased/>
  <w15:docId w15:val="{368A8E63-E181-4095-9481-4121A38C3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B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6F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76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4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27B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C6F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F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C6F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769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D1C823B9.dotm</Template>
  <TotalTime>0</TotalTime>
  <Pages>3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2019-01-23T13:52:00Z</dcterms:created>
  <dcterms:modified xsi:type="dcterms:W3CDTF">2019-01-23T13:52:00Z</dcterms:modified>
</cp:coreProperties>
</file>