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DC" w:rsidRDefault="003F0EF6" w:rsidP="003F0EF6">
      <w:pPr>
        <w:pStyle w:val="Title"/>
      </w:pPr>
      <w:r>
        <w:t>Progress report</w:t>
      </w:r>
    </w:p>
    <w:p w:rsidR="003F0EF6" w:rsidRDefault="003F0EF6" w:rsidP="003F0EF6">
      <w:pPr>
        <w:pStyle w:val="ListParagraph"/>
        <w:numPr>
          <w:ilvl w:val="0"/>
          <w:numId w:val="1"/>
        </w:numPr>
      </w:pPr>
      <w:r>
        <w:t>Delegated some of the workload and started working on them</w:t>
      </w:r>
    </w:p>
    <w:p w:rsidR="003F0EF6" w:rsidRDefault="003F0EF6" w:rsidP="003F0EF6">
      <w:pPr>
        <w:pStyle w:val="ListParagraph"/>
        <w:numPr>
          <w:ilvl w:val="1"/>
          <w:numId w:val="1"/>
        </w:numPr>
      </w:pPr>
      <w:r>
        <w:t>Dom</w:t>
      </w:r>
    </w:p>
    <w:p w:rsidR="003F0EF6" w:rsidRDefault="003F0EF6" w:rsidP="003F0EF6">
      <w:pPr>
        <w:pStyle w:val="ListParagraph"/>
        <w:numPr>
          <w:ilvl w:val="2"/>
          <w:numId w:val="1"/>
        </w:numPr>
      </w:pPr>
      <w:r>
        <w:t>Use cases</w:t>
      </w:r>
      <w:r>
        <w:t xml:space="preserve"> - Done</w:t>
      </w:r>
    </w:p>
    <w:p w:rsidR="003F0EF6" w:rsidRDefault="003F0EF6" w:rsidP="003F0EF6">
      <w:pPr>
        <w:pStyle w:val="ListParagraph"/>
        <w:numPr>
          <w:ilvl w:val="1"/>
          <w:numId w:val="1"/>
        </w:numPr>
      </w:pPr>
      <w:r>
        <w:t>James</w:t>
      </w:r>
    </w:p>
    <w:p w:rsidR="003F0EF6" w:rsidRDefault="003F0EF6" w:rsidP="003F0EF6">
      <w:pPr>
        <w:pStyle w:val="ListParagraph"/>
        <w:numPr>
          <w:ilvl w:val="2"/>
          <w:numId w:val="1"/>
        </w:numPr>
      </w:pPr>
      <w:r>
        <w:t>Class diagram</w:t>
      </w:r>
    </w:p>
    <w:p w:rsidR="003F0EF6" w:rsidRDefault="003F0EF6" w:rsidP="003F0EF6">
      <w:pPr>
        <w:pStyle w:val="ListParagraph"/>
        <w:numPr>
          <w:ilvl w:val="1"/>
          <w:numId w:val="1"/>
        </w:numPr>
      </w:pPr>
      <w:r>
        <w:t>Kevin</w:t>
      </w:r>
    </w:p>
    <w:p w:rsidR="003F0EF6" w:rsidRDefault="003F0EF6" w:rsidP="003F0EF6">
      <w:pPr>
        <w:pStyle w:val="ListParagraph"/>
        <w:numPr>
          <w:ilvl w:val="2"/>
          <w:numId w:val="1"/>
        </w:numPr>
      </w:pPr>
      <w:r>
        <w:t>GUI design</w:t>
      </w:r>
    </w:p>
    <w:p w:rsidR="003F0EF6" w:rsidRDefault="003F0EF6" w:rsidP="003F0EF6">
      <w:pPr>
        <w:pStyle w:val="ListParagraph"/>
        <w:numPr>
          <w:ilvl w:val="2"/>
          <w:numId w:val="1"/>
        </w:numPr>
      </w:pPr>
      <w:r>
        <w:t>Physics loop</w:t>
      </w:r>
    </w:p>
    <w:p w:rsidR="003F0EF6" w:rsidRDefault="003F0EF6" w:rsidP="003F0EF6">
      <w:pPr>
        <w:pStyle w:val="ListParagraph"/>
        <w:numPr>
          <w:ilvl w:val="1"/>
          <w:numId w:val="1"/>
        </w:numPr>
      </w:pPr>
      <w:r>
        <w:t>Nathan</w:t>
      </w:r>
    </w:p>
    <w:p w:rsidR="003F0EF6" w:rsidRDefault="003F0EF6" w:rsidP="003F0EF6">
      <w:pPr>
        <w:pStyle w:val="ListParagraph"/>
        <w:numPr>
          <w:ilvl w:val="2"/>
          <w:numId w:val="1"/>
        </w:numPr>
      </w:pPr>
      <w:r>
        <w:t>Revised specifications</w:t>
      </w:r>
    </w:p>
    <w:p w:rsidR="003F0EF6" w:rsidRDefault="003F0EF6" w:rsidP="003F0EF6">
      <w:pPr>
        <w:pStyle w:val="ListParagraph"/>
        <w:numPr>
          <w:ilvl w:val="1"/>
          <w:numId w:val="1"/>
        </w:numPr>
      </w:pPr>
      <w:r>
        <w:t>Jordan</w:t>
      </w:r>
    </w:p>
    <w:p w:rsidR="003F0EF6" w:rsidRPr="003F0EF6" w:rsidRDefault="003F0EF6" w:rsidP="003F0EF6">
      <w:pPr>
        <w:pStyle w:val="ListParagraph"/>
        <w:numPr>
          <w:ilvl w:val="2"/>
          <w:numId w:val="1"/>
        </w:numPr>
      </w:pPr>
      <w:r>
        <w:t>Project plan</w:t>
      </w:r>
      <w:bookmarkStart w:id="0" w:name="_GoBack"/>
      <w:bookmarkEnd w:id="0"/>
    </w:p>
    <w:sectPr w:rsidR="003F0EF6" w:rsidRPr="003F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D717D"/>
    <w:multiLevelType w:val="hybridMultilevel"/>
    <w:tmpl w:val="2EDAA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F6"/>
    <w:rsid w:val="003F0EF6"/>
    <w:rsid w:val="00F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434A"/>
  <w15:chartTrackingRefBased/>
  <w15:docId w15:val="{2661E4E0-074C-4E80-BEC1-D97635B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54577B.dotm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2019-01-24T15:15:00Z</dcterms:created>
  <dcterms:modified xsi:type="dcterms:W3CDTF">2019-01-24T15:24:00Z</dcterms:modified>
</cp:coreProperties>
</file>